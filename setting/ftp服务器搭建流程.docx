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ftp服务器搭建流程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By  hwl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检查是否安装vsftpd  rpm -qa|grep vsftpd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安装vsftpd     yum  install vsftpd -y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启动vsftpd服务  service vsftpd start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防火墙开放端口 如21 20 和数据链接端口建议 10000以上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首先匿名登陆试试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登陆成功后但这不是我们所要的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我们要设置成一个用户只能对某个目录有权限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 vi /etc/vsftpd/vsftpd.conf  取消匿名允许权限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8"/>
          <w:szCs w:val="28"/>
          <w:shd w:val="clear" w:fill="F4F9FB"/>
        </w:rPr>
        <w:t>anonymous_enable=NO //修改为NO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shd w:val="clear" w:fill="F4F9FB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8"/>
          <w:szCs w:val="28"/>
          <w:shd w:val="clear" w:fill="F4F9FB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shd w:val="clear" w:fill="F4F9FB"/>
        </w:rPr>
        <w:t>chroot_list_enable=YES //去掉前面的#号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shd w:val="clear" w:fill="F4F9FB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8"/>
          <w:szCs w:val="28"/>
          <w:shd w:val="clear" w:fill="F4F9FB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shd w:val="clear" w:fill="F4F9FB"/>
        </w:rPr>
        <w:t>chroot_list_file=/etc/vsftpd/chroot_list //去掉前面的#号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28"/>
          <w:szCs w:val="28"/>
          <w:shd w:val="clear" w:fill="F4F9FB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8"/>
          <w:szCs w:val="28"/>
          <w:shd w:val="clear" w:fill="F4F9FB"/>
        </w:rPr>
        <w:t>allow_writeable_chroot=YES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8"/>
          <w:szCs w:val="28"/>
          <w:shd w:val="clear" w:fill="F4F9FB"/>
          <w:lang w:val="en-US" w:eastAsia="zh-CN"/>
        </w:rPr>
        <w:t xml:space="preserve">  //手动添加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添加组和用户 只能让该用户访问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groupadd ACME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user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add  -d /path/you/set/ACME -g ACME    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设置密码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passwd ACME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开放权限 chmod 777 /path/you/set/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"ftp://ip地址"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ftp://ip地址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恭喜你设置成功！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626C0"/>
    <w:multiLevelType w:val="singleLevel"/>
    <w:tmpl w:val="9FE62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316C6"/>
    <w:rsid w:val="02146D86"/>
    <w:rsid w:val="04155CBA"/>
    <w:rsid w:val="06D80E8A"/>
    <w:rsid w:val="09F45B82"/>
    <w:rsid w:val="0C434F94"/>
    <w:rsid w:val="14885F16"/>
    <w:rsid w:val="1BDB3D76"/>
    <w:rsid w:val="262E1027"/>
    <w:rsid w:val="2B780A8F"/>
    <w:rsid w:val="2E801C8B"/>
    <w:rsid w:val="33A2344C"/>
    <w:rsid w:val="37BE7609"/>
    <w:rsid w:val="3A822326"/>
    <w:rsid w:val="3EE737B9"/>
    <w:rsid w:val="3F440917"/>
    <w:rsid w:val="41236AF8"/>
    <w:rsid w:val="428F28F2"/>
    <w:rsid w:val="446316C6"/>
    <w:rsid w:val="4C752A4F"/>
    <w:rsid w:val="50577BD2"/>
    <w:rsid w:val="5137478B"/>
    <w:rsid w:val="555413B8"/>
    <w:rsid w:val="58F4198A"/>
    <w:rsid w:val="63147B29"/>
    <w:rsid w:val="635F1264"/>
    <w:rsid w:val="657C46CF"/>
    <w:rsid w:val="664402D4"/>
    <w:rsid w:val="6D535020"/>
    <w:rsid w:val="78DD6D5D"/>
    <w:rsid w:val="7AE842B6"/>
    <w:rsid w:val="7C072F37"/>
    <w:rsid w:val="7F4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2018-04-11T03:24:00Z</dcterms:created>
  <dc:creator>hwl</dc:creator>
  <cp:lastModifiedBy>hwl</cp:lastModifiedBy>
  <dcterms:modified xsi:type="dcterms:W3CDTF">2018-04-24T08:55:38Z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